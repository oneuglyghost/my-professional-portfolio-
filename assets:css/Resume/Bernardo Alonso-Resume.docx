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CF1A49" w:rsidTr="00101766">
        <w:trPr>
          <w:trHeight w:hRule="exact" w:val="194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101766" w:rsidP="00913946">
            <w:pPr>
              <w:pStyle w:val="Title"/>
            </w:pPr>
            <w:r>
              <w:t>Bernardo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Alonso</w:t>
            </w:r>
          </w:p>
          <w:p w:rsidR="00692703" w:rsidRPr="00CF1A49" w:rsidRDefault="00101766" w:rsidP="00913946">
            <w:pPr>
              <w:pStyle w:val="ContactInfo"/>
              <w:contextualSpacing w:val="0"/>
            </w:pPr>
            <w:r>
              <w:t>3343 Clipper Winds Way Houston, TX 77084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270E75BCDE34A2295CF59C20EC83A4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832-433-3953</w:t>
            </w:r>
          </w:p>
          <w:p w:rsidR="00692703" w:rsidRPr="00CF1A49" w:rsidRDefault="00101766" w:rsidP="00101766">
            <w:pPr>
              <w:pStyle w:val="ContactInfoEmphasis"/>
              <w:contextualSpacing w:val="0"/>
            </w:pPr>
            <w:r>
              <w:t>Bernardo4430@gmail.com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101766" w:rsidP="00913946">
            <w:pPr>
              <w:contextualSpacing w:val="0"/>
            </w:pPr>
            <w:r w:rsidRPr="00101766">
              <w:t xml:space="preserve">Piping designer with </w:t>
            </w:r>
            <w:r>
              <w:t xml:space="preserve">a </w:t>
            </w:r>
            <w:r w:rsidRPr="00101766">
              <w:t>strong body of knowledge in field experience engineering concepts and industry standards. Professional Piping Designer (PPD) certified and competent in 2D</w:t>
            </w:r>
            <w:r>
              <w:t xml:space="preserve"> pipe design</w:t>
            </w:r>
            <w:r w:rsidRPr="00101766">
              <w:t>. </w:t>
            </w:r>
          </w:p>
        </w:tc>
      </w:tr>
    </w:tbl>
    <w:p w:rsidR="004E01EB" w:rsidRPr="00CF1A49" w:rsidRDefault="002E6BC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EAC4C3BF006411C800B616FE83DB9E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23"/>
      </w:tblGrid>
      <w:tr w:rsidR="001D0BF1" w:rsidRPr="00CF1A49" w:rsidTr="00D66A52">
        <w:tc>
          <w:tcPr>
            <w:tcW w:w="9355" w:type="dxa"/>
          </w:tcPr>
          <w:p w:rsidR="001D0BF1" w:rsidRPr="00CF1A49" w:rsidRDefault="00B60F61" w:rsidP="001D0BF1">
            <w:pPr>
              <w:pStyle w:val="Heading3"/>
              <w:contextualSpacing w:val="0"/>
              <w:outlineLvl w:val="2"/>
            </w:pPr>
            <w:r>
              <w:t>09/201</w:t>
            </w:r>
            <w:r w:rsidR="00101766">
              <w:t>3</w:t>
            </w:r>
            <w:r w:rsidR="001D0BF1" w:rsidRPr="00CF1A49">
              <w:t xml:space="preserve"> </w:t>
            </w:r>
            <w:proofErr w:type="gramStart"/>
            <w:r w:rsidR="001D0BF1" w:rsidRPr="00CF1A49">
              <w:t xml:space="preserve">– </w:t>
            </w:r>
            <w:r>
              <w:t xml:space="preserve"> 201</w:t>
            </w:r>
            <w:r w:rsidR="00101766">
              <w:t>8</w:t>
            </w:r>
            <w:proofErr w:type="gramEnd"/>
          </w:p>
          <w:p w:rsidR="001D0BF1" w:rsidRPr="00CF1A49" w:rsidRDefault="00101766" w:rsidP="001D0BF1">
            <w:pPr>
              <w:pStyle w:val="Heading2"/>
              <w:contextualSpacing w:val="0"/>
              <w:outlineLvl w:val="1"/>
            </w:pPr>
            <w:r>
              <w:t>Certified Framer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Hobby Lobby</w:t>
            </w:r>
          </w:p>
          <w:p w:rsidR="001E3120" w:rsidRPr="00CF1A49" w:rsidRDefault="00101766" w:rsidP="00B60F61">
            <w:pPr>
              <w:contextualSpacing w:val="0"/>
            </w:pPr>
            <w:r>
              <w:t>F</w:t>
            </w:r>
            <w:r w:rsidR="00B60F61">
              <w:t>raming including resizing and repairing frames,</w:t>
            </w:r>
            <w:r w:rsidRPr="00101766">
              <w:t xml:space="preserve"> </w:t>
            </w:r>
            <w:r>
              <w:t>Ordering, Operating</w:t>
            </w:r>
            <w:r w:rsidRPr="00101766">
              <w:t xml:space="preserve"> framing equipment</w:t>
            </w:r>
            <w:r>
              <w:t>,</w:t>
            </w:r>
            <w:r w:rsidRPr="00101766">
              <w:t xml:space="preserve"> </w:t>
            </w:r>
            <w:r>
              <w:t xml:space="preserve">Provide customer service, </w:t>
            </w:r>
            <w:r w:rsidR="00B60F61">
              <w:t>Pricing, Managing stock, Clean &amp; organize department.</w:t>
            </w:r>
            <w:r w:rsidRPr="00101766">
              <w:t xml:space="preserve"> 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101766" w:rsidP="00F61DF9">
            <w:pPr>
              <w:pStyle w:val="Heading2"/>
              <w:contextualSpacing w:val="0"/>
              <w:outlineLvl w:val="1"/>
            </w:pPr>
            <w:r>
              <w:t>Stock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Hobby Lobby</w:t>
            </w:r>
          </w:p>
          <w:p w:rsidR="00F61DF9" w:rsidRDefault="00B60F61" w:rsidP="00F61DF9">
            <w:r>
              <w:t>Process incoming shipments in a timely manner, Maintain organization of the stockroom, Price freight and put away in correct department.</w:t>
            </w:r>
          </w:p>
          <w:p w:rsidR="00101766" w:rsidRDefault="00101766" w:rsidP="00F61DF9"/>
          <w:p w:rsidR="00101766" w:rsidRPr="00CF1A49" w:rsidRDefault="00101766" w:rsidP="00101766">
            <w:pPr>
              <w:pStyle w:val="Heading2"/>
              <w:contextualSpacing w:val="0"/>
              <w:outlineLvl w:val="1"/>
            </w:pPr>
            <w:r>
              <w:t>cashier</w:t>
            </w:r>
            <w:r w:rsidRPr="00CF1A49">
              <w:t xml:space="preserve">, </w:t>
            </w:r>
            <w:r>
              <w:rPr>
                <w:rStyle w:val="SubtleReference"/>
              </w:rPr>
              <w:t>Hobby Lobby</w:t>
            </w:r>
          </w:p>
          <w:p w:rsidR="00101766" w:rsidRDefault="00B60F61" w:rsidP="00B60F61">
            <w:r>
              <w:t xml:space="preserve">Provide exceptional customer service, Count and balance register, </w:t>
            </w:r>
            <w:proofErr w:type="gramStart"/>
            <w:r>
              <w:t>Process</w:t>
            </w:r>
            <w:proofErr w:type="gramEnd"/>
            <w:r>
              <w:t xml:space="preserve"> returns. </w:t>
            </w:r>
          </w:p>
        </w:tc>
      </w:tr>
    </w:tbl>
    <w:sdt>
      <w:sdtPr>
        <w:alias w:val="Education:"/>
        <w:tag w:val="Education:"/>
        <w:id w:val="-1908763273"/>
        <w:placeholder>
          <w:docPart w:val="F9D13F9B49B44954A6C764DB57844B1D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23"/>
      </w:tblGrid>
      <w:tr w:rsidR="001D0BF1" w:rsidRPr="00CF1A49" w:rsidTr="00D66A52">
        <w:tc>
          <w:tcPr>
            <w:tcW w:w="9355" w:type="dxa"/>
          </w:tcPr>
          <w:p w:rsidR="001D0BF1" w:rsidRPr="00CF1A49" w:rsidRDefault="00B60F61" w:rsidP="001D0BF1">
            <w:pPr>
              <w:pStyle w:val="Heading3"/>
              <w:contextualSpacing w:val="0"/>
              <w:outlineLvl w:val="2"/>
            </w:pPr>
            <w:r>
              <w:t>01/2017-12/2018</w:t>
            </w:r>
          </w:p>
          <w:p w:rsidR="007538DC" w:rsidRPr="00CF1A49" w:rsidRDefault="00B60F61" w:rsidP="00B60F61">
            <w:pPr>
              <w:pStyle w:val="Heading2"/>
              <w:contextualSpacing w:val="0"/>
            </w:pPr>
            <w:r>
              <w:t>Certificate in Piping design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Lonestar college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B60F61" w:rsidP="00F61DF9">
            <w:pPr>
              <w:pStyle w:val="Heading3"/>
              <w:contextualSpacing w:val="0"/>
              <w:outlineLvl w:val="2"/>
            </w:pPr>
            <w:r>
              <w:t>08/2008-05/2011</w:t>
            </w:r>
          </w:p>
          <w:p w:rsidR="00F61DF9" w:rsidRDefault="00B60F61" w:rsidP="00B60F61">
            <w:pPr>
              <w:pStyle w:val="Heading2"/>
              <w:contextualSpacing w:val="0"/>
            </w:pPr>
            <w:r>
              <w:t>High school degree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mayde creek high school</w:t>
            </w:r>
          </w:p>
        </w:tc>
      </w:tr>
    </w:tbl>
    <w:sdt>
      <w:sdtPr>
        <w:alias w:val="Skills:"/>
        <w:tag w:val="Skills:"/>
        <w:id w:val="-1392877668"/>
        <w:placeholder>
          <w:docPart w:val="C9D1B3C2ADF94D59ABBA46E27C4D6535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404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3330"/>
        <w:gridCol w:w="5401"/>
      </w:tblGrid>
      <w:tr w:rsidR="003A0632" w:rsidRPr="006E1507" w:rsidTr="00B60F61">
        <w:tc>
          <w:tcPr>
            <w:tcW w:w="3330" w:type="dxa"/>
          </w:tcPr>
          <w:p w:rsidR="001E3120" w:rsidRPr="006E1507" w:rsidRDefault="00B60F61" w:rsidP="006E1507">
            <w:pPr>
              <w:pStyle w:val="ListBullet"/>
              <w:contextualSpacing w:val="0"/>
            </w:pPr>
            <w:r>
              <w:t>AutoCAD</w:t>
            </w:r>
          </w:p>
          <w:p w:rsidR="001F4E6D" w:rsidRDefault="00B60F61" w:rsidP="00B60F61">
            <w:pPr>
              <w:pStyle w:val="ListBullet"/>
              <w:contextualSpacing w:val="0"/>
            </w:pPr>
            <w:r>
              <w:t>Photoshop</w:t>
            </w:r>
          </w:p>
          <w:p w:rsidR="00B60F61" w:rsidRDefault="00B60F61" w:rsidP="00B60F61">
            <w:pPr>
              <w:pStyle w:val="ListBullet"/>
              <w:contextualSpacing w:val="0"/>
            </w:pPr>
            <w:r>
              <w:t>Illustrator</w:t>
            </w:r>
          </w:p>
          <w:p w:rsidR="00B60F61" w:rsidRDefault="00B60F61" w:rsidP="00B60F61">
            <w:pPr>
              <w:pStyle w:val="ListBullet"/>
              <w:contextualSpacing w:val="0"/>
            </w:pPr>
            <w:r>
              <w:t>Premier Pro CC</w:t>
            </w:r>
          </w:p>
          <w:p w:rsidR="00B60F61" w:rsidRPr="006E1507" w:rsidRDefault="00B60F61" w:rsidP="00B60F61">
            <w:pPr>
              <w:pStyle w:val="ListBullet"/>
              <w:contextualSpacing w:val="0"/>
            </w:pPr>
            <w:r>
              <w:t>Bilingual (English &amp; Spanish)</w:t>
            </w:r>
          </w:p>
        </w:tc>
        <w:tc>
          <w:tcPr>
            <w:tcW w:w="5400" w:type="dxa"/>
            <w:tcMar>
              <w:left w:w="360" w:type="dxa"/>
            </w:tcMar>
          </w:tcPr>
          <w:p w:rsidR="003A0632" w:rsidRPr="006E1507" w:rsidRDefault="00B60F61" w:rsidP="006E1507">
            <w:pPr>
              <w:pStyle w:val="ListBullet"/>
              <w:contextualSpacing w:val="0"/>
            </w:pPr>
            <w:r>
              <w:t>Basic &amp; intermediate surveying skills</w:t>
            </w:r>
          </w:p>
          <w:p w:rsidR="001E3120" w:rsidRPr="006E1507" w:rsidRDefault="00B60F61" w:rsidP="006E1507">
            <w:pPr>
              <w:pStyle w:val="ListBullet"/>
              <w:contextualSpacing w:val="0"/>
            </w:pPr>
            <w:r>
              <w:t>Highly organized &amp; priority focused</w:t>
            </w:r>
          </w:p>
          <w:p w:rsidR="001E3120" w:rsidRDefault="00B60F61" w:rsidP="00B60F61">
            <w:pPr>
              <w:pStyle w:val="ListBullet"/>
              <w:contextualSpacing w:val="0"/>
            </w:pPr>
            <w:r>
              <w:t>Excellent verbal &amp; written communication</w:t>
            </w:r>
          </w:p>
          <w:p w:rsidR="00B60F61" w:rsidRDefault="00B60F61" w:rsidP="00B60F61">
            <w:pPr>
              <w:pStyle w:val="ListBullet"/>
              <w:contextualSpacing w:val="0"/>
            </w:pPr>
            <w:r>
              <w:t>Detail oriented</w:t>
            </w:r>
          </w:p>
          <w:p w:rsidR="00B60F61" w:rsidRDefault="00B60F61" w:rsidP="00B60F61">
            <w:pPr>
              <w:pStyle w:val="ListBullet"/>
              <w:contextualSpacing w:val="0"/>
            </w:pPr>
            <w:r>
              <w:t>Multi-tasking</w:t>
            </w:r>
          </w:p>
          <w:p w:rsidR="00B60F61" w:rsidRPr="006E1507" w:rsidRDefault="00B60F61" w:rsidP="00B60F61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:rsidR="00B60F61" w:rsidRDefault="00B60F61" w:rsidP="0062312F">
      <w:pPr>
        <w:pStyle w:val="Heading1"/>
      </w:pPr>
    </w:p>
    <w:p w:rsidR="00B60F61" w:rsidRDefault="00B60F61" w:rsidP="0062312F">
      <w:pPr>
        <w:pStyle w:val="Heading1"/>
      </w:pPr>
    </w:p>
    <w:p w:rsidR="00B60F61" w:rsidRDefault="00B60F61" w:rsidP="0062312F">
      <w:pPr>
        <w:pStyle w:val="Heading1"/>
      </w:pPr>
    </w:p>
    <w:p w:rsidR="00AD782D" w:rsidRPr="00CF1A49" w:rsidRDefault="00101766" w:rsidP="0062312F">
      <w:pPr>
        <w:pStyle w:val="Heading1"/>
      </w:pPr>
      <w:bookmarkStart w:id="0" w:name="_GoBack"/>
      <w:bookmarkEnd w:id="0"/>
      <w:r>
        <w:t>References</w:t>
      </w:r>
    </w:p>
    <w:p w:rsidR="00B51D1B" w:rsidRDefault="00B60F61" w:rsidP="006E1507">
      <w:r>
        <w:t>Ramona Hernandez</w:t>
      </w:r>
    </w:p>
    <w:p w:rsidR="00B60F61" w:rsidRDefault="00B60F61" w:rsidP="006E1507">
      <w:r>
        <w:t>Hobby Lobby, Frame Shop Manager</w:t>
      </w:r>
    </w:p>
    <w:p w:rsidR="00B60F61" w:rsidRDefault="00B60F61" w:rsidP="006E1507">
      <w:r>
        <w:t xml:space="preserve">1787 N Fry Rd </w:t>
      </w:r>
    </w:p>
    <w:p w:rsidR="00B60F61" w:rsidRDefault="00B60F61" w:rsidP="006E1507">
      <w:r>
        <w:t>Katy, TX 77449</w:t>
      </w:r>
    </w:p>
    <w:p w:rsidR="00B60F61" w:rsidRDefault="00B60F61" w:rsidP="006E1507">
      <w:hyperlink r:id="rId7" w:history="1">
        <w:r w:rsidRPr="00D97B07">
          <w:rPr>
            <w:rStyle w:val="Hyperlink"/>
          </w:rPr>
          <w:t>Ramonah0817@yahoo.com</w:t>
        </w:r>
      </w:hyperlink>
    </w:p>
    <w:p w:rsidR="00B60F61" w:rsidRDefault="00B60F61" w:rsidP="006E1507"/>
    <w:p w:rsidR="00B60F61" w:rsidRDefault="00B60F61" w:rsidP="006E1507">
      <w:r>
        <w:t xml:space="preserve">Relationship: Manager for 5 years at Hobby Lobby </w:t>
      </w:r>
    </w:p>
    <w:p w:rsidR="00B60F61" w:rsidRDefault="00B60F61" w:rsidP="006E1507"/>
    <w:p w:rsidR="00B60F61" w:rsidRDefault="00B60F61" w:rsidP="006E1507">
      <w:r>
        <w:t>Denise Zapata</w:t>
      </w:r>
    </w:p>
    <w:p w:rsidR="00B60F61" w:rsidRDefault="00B60F61" w:rsidP="006E1507">
      <w:r>
        <w:t>Former Hobby Lobby employee</w:t>
      </w:r>
    </w:p>
    <w:p w:rsidR="00B60F61" w:rsidRDefault="00B60F61" w:rsidP="006E1507">
      <w:r>
        <w:t>4727 Cypress Colony Ln</w:t>
      </w:r>
    </w:p>
    <w:p w:rsidR="00B60F61" w:rsidRDefault="00B60F61" w:rsidP="006E1507">
      <w:r>
        <w:t>Katy, TX 77449</w:t>
      </w:r>
    </w:p>
    <w:p w:rsidR="00B60F61" w:rsidRDefault="00B60F61" w:rsidP="006E1507">
      <w:r>
        <w:t>281-844-0556</w:t>
      </w:r>
    </w:p>
    <w:p w:rsidR="00B60F61" w:rsidRDefault="00B60F61" w:rsidP="006E1507">
      <w:hyperlink r:id="rId8" w:history="1">
        <w:r w:rsidRPr="00D97B07">
          <w:rPr>
            <w:rStyle w:val="Hyperlink"/>
          </w:rPr>
          <w:t>denisezapata@me.com</w:t>
        </w:r>
      </w:hyperlink>
    </w:p>
    <w:p w:rsidR="00B60F61" w:rsidRDefault="00B60F61" w:rsidP="006E1507"/>
    <w:p w:rsidR="00B60F61" w:rsidRDefault="00B60F61" w:rsidP="006E1507">
      <w:r>
        <w:t>Relationship: Former co-worker at Hobby Lobby for 4 years</w:t>
      </w:r>
    </w:p>
    <w:p w:rsidR="00B60F61" w:rsidRDefault="00B60F61" w:rsidP="006E1507"/>
    <w:p w:rsidR="00B60F61" w:rsidRDefault="00B60F61" w:rsidP="006E1507">
      <w:r>
        <w:t>Joshua Joseph</w:t>
      </w:r>
    </w:p>
    <w:p w:rsidR="00B60F61" w:rsidRDefault="00B60F61" w:rsidP="006E1507">
      <w:r>
        <w:t>Warehouse Manager</w:t>
      </w:r>
    </w:p>
    <w:p w:rsidR="00B60F61" w:rsidRDefault="00B60F61" w:rsidP="006E1507">
      <w:r>
        <w:t>18755 Denise Dale Ln</w:t>
      </w:r>
    </w:p>
    <w:p w:rsidR="00B60F61" w:rsidRDefault="00B60F61" w:rsidP="006E1507">
      <w:r>
        <w:t>Houston, TX 77084</w:t>
      </w:r>
    </w:p>
    <w:p w:rsidR="00B60F61" w:rsidRDefault="00B60F61" w:rsidP="006E1507">
      <w:r>
        <w:t>832-853-6131</w:t>
      </w:r>
    </w:p>
    <w:p w:rsidR="00B60F61" w:rsidRDefault="00B60F61" w:rsidP="006E1507">
      <w:hyperlink r:id="rId9" w:history="1">
        <w:r w:rsidRPr="00D97B07">
          <w:rPr>
            <w:rStyle w:val="Hyperlink"/>
          </w:rPr>
          <w:t>Tsnoop44@gmail.com</w:t>
        </w:r>
      </w:hyperlink>
    </w:p>
    <w:p w:rsidR="00B60F61" w:rsidRDefault="00B60F61" w:rsidP="006E1507"/>
    <w:p w:rsidR="00B60F61" w:rsidRDefault="00B60F61" w:rsidP="006E1507">
      <w:r>
        <w:t>Relationship: Former co-worker at Hobby Lobby for 5 years</w:t>
      </w:r>
    </w:p>
    <w:p w:rsidR="00B60F61" w:rsidRPr="006E1507" w:rsidRDefault="00B60F61" w:rsidP="006E1507"/>
    <w:sectPr w:rsidR="00B60F61" w:rsidRPr="006E1507" w:rsidSect="00101766">
      <w:footerReference w:type="default" r:id="rId10"/>
      <w:headerReference w:type="first" r:id="rId11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BC4" w:rsidRDefault="002E6BC4" w:rsidP="0068194B">
      <w:r>
        <w:separator/>
      </w:r>
    </w:p>
    <w:p w:rsidR="002E6BC4" w:rsidRDefault="002E6BC4"/>
    <w:p w:rsidR="002E6BC4" w:rsidRDefault="002E6BC4"/>
  </w:endnote>
  <w:endnote w:type="continuationSeparator" w:id="0">
    <w:p w:rsidR="002E6BC4" w:rsidRDefault="002E6BC4" w:rsidP="0068194B">
      <w:r>
        <w:continuationSeparator/>
      </w:r>
    </w:p>
    <w:p w:rsidR="002E6BC4" w:rsidRDefault="002E6BC4"/>
    <w:p w:rsidR="002E6BC4" w:rsidRDefault="002E6B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0F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BC4" w:rsidRDefault="002E6BC4" w:rsidP="0068194B">
      <w:r>
        <w:separator/>
      </w:r>
    </w:p>
    <w:p w:rsidR="002E6BC4" w:rsidRDefault="002E6BC4"/>
    <w:p w:rsidR="002E6BC4" w:rsidRDefault="002E6BC4"/>
  </w:footnote>
  <w:footnote w:type="continuationSeparator" w:id="0">
    <w:p w:rsidR="002E6BC4" w:rsidRDefault="002E6BC4" w:rsidP="0068194B">
      <w:r>
        <w:continuationSeparator/>
      </w:r>
    </w:p>
    <w:p w:rsidR="002E6BC4" w:rsidRDefault="002E6BC4"/>
    <w:p w:rsidR="002E6BC4" w:rsidRDefault="002E6BC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B8F21B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66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1766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6BC4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61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18D6E2-DC6F-402D-A72D-02EA6518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isezapata@me.com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Ramonah0817@yaho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Tsnoop44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m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70E75BCDE34A2295CF59C20EC83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2EAD4-686D-4DE9-8CDD-359529DA132E}"/>
      </w:docPartPr>
      <w:docPartBody>
        <w:p w:rsidR="00000000" w:rsidRDefault="003F7C66">
          <w:pPr>
            <w:pStyle w:val="F270E75BCDE34A2295CF59C20EC83A4D"/>
          </w:pPr>
          <w:r w:rsidRPr="00CF1A49">
            <w:t>·</w:t>
          </w:r>
        </w:p>
      </w:docPartBody>
    </w:docPart>
    <w:docPart>
      <w:docPartPr>
        <w:name w:val="BEAC4C3BF006411C800B616FE83DB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1C8F5-EF03-45CB-8BA3-15833C671807}"/>
      </w:docPartPr>
      <w:docPartBody>
        <w:p w:rsidR="00000000" w:rsidRDefault="003F7C66">
          <w:pPr>
            <w:pStyle w:val="BEAC4C3BF006411C800B616FE83DB9E7"/>
          </w:pPr>
          <w:r w:rsidRPr="00CF1A49">
            <w:t>Experience</w:t>
          </w:r>
        </w:p>
      </w:docPartBody>
    </w:docPart>
    <w:docPart>
      <w:docPartPr>
        <w:name w:val="F9D13F9B49B44954A6C764DB57844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BD977-C9FC-4689-8DF7-6A0D425BD9A9}"/>
      </w:docPartPr>
      <w:docPartBody>
        <w:p w:rsidR="00000000" w:rsidRDefault="003F7C66">
          <w:pPr>
            <w:pStyle w:val="F9D13F9B49B44954A6C764DB57844B1D"/>
          </w:pPr>
          <w:r w:rsidRPr="00CF1A49">
            <w:t>Education</w:t>
          </w:r>
        </w:p>
      </w:docPartBody>
    </w:docPart>
    <w:docPart>
      <w:docPartPr>
        <w:name w:val="C9D1B3C2ADF94D59ABBA46E27C4D6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77975-8A3D-41A4-B6F0-C7428CE2C64D}"/>
      </w:docPartPr>
      <w:docPartBody>
        <w:p w:rsidR="00000000" w:rsidRDefault="003F7C66">
          <w:pPr>
            <w:pStyle w:val="C9D1B3C2ADF94D59ABBA46E27C4D653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0AA"/>
    <w:rsid w:val="003050AA"/>
    <w:rsid w:val="003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1C46468C2D474D9F0EA412AB421FCC">
    <w:name w:val="451C46468C2D474D9F0EA412AB421FC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F526081B8B44444A56E0FE4E62872BD">
    <w:name w:val="7F526081B8B44444A56E0FE4E62872BD"/>
  </w:style>
  <w:style w:type="paragraph" w:customStyle="1" w:styleId="454E3906E0E94DD19423E607B8B8FBDF">
    <w:name w:val="454E3906E0E94DD19423E607B8B8FBDF"/>
  </w:style>
  <w:style w:type="paragraph" w:customStyle="1" w:styleId="F270E75BCDE34A2295CF59C20EC83A4D">
    <w:name w:val="F270E75BCDE34A2295CF59C20EC83A4D"/>
  </w:style>
  <w:style w:type="paragraph" w:customStyle="1" w:styleId="65B763E935A549BA8976D903623DEC13">
    <w:name w:val="65B763E935A549BA8976D903623DEC13"/>
  </w:style>
  <w:style w:type="paragraph" w:customStyle="1" w:styleId="A6FA5D0E01A6406CBE33065CABF09990">
    <w:name w:val="A6FA5D0E01A6406CBE33065CABF09990"/>
  </w:style>
  <w:style w:type="paragraph" w:customStyle="1" w:styleId="765625B63BD54C63969E9FCA7E8358CC">
    <w:name w:val="765625B63BD54C63969E9FCA7E8358CC"/>
  </w:style>
  <w:style w:type="paragraph" w:customStyle="1" w:styleId="7C12190E4A914F289F344C01BF5388BC">
    <w:name w:val="7C12190E4A914F289F344C01BF5388BC"/>
  </w:style>
  <w:style w:type="paragraph" w:customStyle="1" w:styleId="847E86260FD743449CB12D819582DC8C">
    <w:name w:val="847E86260FD743449CB12D819582DC8C"/>
  </w:style>
  <w:style w:type="paragraph" w:customStyle="1" w:styleId="0711093FC4F64CCEABA58DBC869F562A">
    <w:name w:val="0711093FC4F64CCEABA58DBC869F562A"/>
  </w:style>
  <w:style w:type="paragraph" w:customStyle="1" w:styleId="5BD1844D9D1C46DDA2A9E4F4CD93D096">
    <w:name w:val="5BD1844D9D1C46DDA2A9E4F4CD93D096"/>
  </w:style>
  <w:style w:type="paragraph" w:customStyle="1" w:styleId="BEAC4C3BF006411C800B616FE83DB9E7">
    <w:name w:val="BEAC4C3BF006411C800B616FE83DB9E7"/>
  </w:style>
  <w:style w:type="paragraph" w:customStyle="1" w:styleId="F54A2AAF6A514CF398BA367B289DF8B3">
    <w:name w:val="F54A2AAF6A514CF398BA367B289DF8B3"/>
  </w:style>
  <w:style w:type="paragraph" w:customStyle="1" w:styleId="C65770C171B4444D8FE0233668D0B86A">
    <w:name w:val="C65770C171B4444D8FE0233668D0B86A"/>
  </w:style>
  <w:style w:type="paragraph" w:customStyle="1" w:styleId="4D80FD6765F940A18605EB2E1F030BBC">
    <w:name w:val="4D80FD6765F940A18605EB2E1F030BB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FA17FD3C95944618351885F7807F3AD">
    <w:name w:val="2FA17FD3C95944618351885F7807F3AD"/>
  </w:style>
  <w:style w:type="paragraph" w:customStyle="1" w:styleId="50FB0B5A87D7401DAA97D89BFA223583">
    <w:name w:val="50FB0B5A87D7401DAA97D89BFA223583"/>
  </w:style>
  <w:style w:type="paragraph" w:customStyle="1" w:styleId="AC2F6BD0AB6F4A6B812CB830DD6E5C27">
    <w:name w:val="AC2F6BD0AB6F4A6B812CB830DD6E5C27"/>
  </w:style>
  <w:style w:type="paragraph" w:customStyle="1" w:styleId="269E7CE0D62E4BFA8B5EFDC270A6890A">
    <w:name w:val="269E7CE0D62E4BFA8B5EFDC270A6890A"/>
  </w:style>
  <w:style w:type="paragraph" w:customStyle="1" w:styleId="D70A001536CE4BC787696DA789929711">
    <w:name w:val="D70A001536CE4BC787696DA789929711"/>
  </w:style>
  <w:style w:type="paragraph" w:customStyle="1" w:styleId="FF544AC2F4114EC5AFC3BC34D2B8F430">
    <w:name w:val="FF544AC2F4114EC5AFC3BC34D2B8F430"/>
  </w:style>
  <w:style w:type="paragraph" w:customStyle="1" w:styleId="7BC88BFCD120446EBFB8969E31EEAA0D">
    <w:name w:val="7BC88BFCD120446EBFB8969E31EEAA0D"/>
  </w:style>
  <w:style w:type="paragraph" w:customStyle="1" w:styleId="F9D13F9B49B44954A6C764DB57844B1D">
    <w:name w:val="F9D13F9B49B44954A6C764DB57844B1D"/>
  </w:style>
  <w:style w:type="paragraph" w:customStyle="1" w:styleId="9A89A5B6B0034C5F85B891C0278C8A7C">
    <w:name w:val="9A89A5B6B0034C5F85B891C0278C8A7C"/>
  </w:style>
  <w:style w:type="paragraph" w:customStyle="1" w:styleId="87D7BF2B567A4B909CBDD5BE7B1C36B6">
    <w:name w:val="87D7BF2B567A4B909CBDD5BE7B1C36B6"/>
  </w:style>
  <w:style w:type="paragraph" w:customStyle="1" w:styleId="FDB0A28CEC5742B489B0294F704BA75C">
    <w:name w:val="FDB0A28CEC5742B489B0294F704BA75C"/>
  </w:style>
  <w:style w:type="paragraph" w:customStyle="1" w:styleId="73456D8BC0924DCB9D93C71FCE102F3A">
    <w:name w:val="73456D8BC0924DCB9D93C71FCE102F3A"/>
  </w:style>
  <w:style w:type="paragraph" w:customStyle="1" w:styleId="AC9D08EC0AF34260B3396E37D52DA7D2">
    <w:name w:val="AC9D08EC0AF34260B3396E37D52DA7D2"/>
  </w:style>
  <w:style w:type="paragraph" w:customStyle="1" w:styleId="7E8577B9F93043C98D0B5E573A6AC8A6">
    <w:name w:val="7E8577B9F93043C98D0B5E573A6AC8A6"/>
  </w:style>
  <w:style w:type="paragraph" w:customStyle="1" w:styleId="5FD5221F57784DA9BABADDFA8A8B4B2B">
    <w:name w:val="5FD5221F57784DA9BABADDFA8A8B4B2B"/>
  </w:style>
  <w:style w:type="paragraph" w:customStyle="1" w:styleId="096EAF89969849C9A268CA51145CA8BB">
    <w:name w:val="096EAF89969849C9A268CA51145CA8BB"/>
  </w:style>
  <w:style w:type="paragraph" w:customStyle="1" w:styleId="7DAD5E7F1D954AE988F5EF0F210491D0">
    <w:name w:val="7DAD5E7F1D954AE988F5EF0F210491D0"/>
  </w:style>
  <w:style w:type="paragraph" w:customStyle="1" w:styleId="CA451EEBEAF1486BB440276CE5776AD8">
    <w:name w:val="CA451EEBEAF1486BB440276CE5776AD8"/>
  </w:style>
  <w:style w:type="paragraph" w:customStyle="1" w:styleId="C9D1B3C2ADF94D59ABBA46E27C4D6535">
    <w:name w:val="C9D1B3C2ADF94D59ABBA46E27C4D6535"/>
  </w:style>
  <w:style w:type="paragraph" w:customStyle="1" w:styleId="7F0EBDF864164A6D9A9B981CF07EC3B4">
    <w:name w:val="7F0EBDF864164A6D9A9B981CF07EC3B4"/>
  </w:style>
  <w:style w:type="paragraph" w:customStyle="1" w:styleId="98F56EF35A624FE488E55942CDF86042">
    <w:name w:val="98F56EF35A624FE488E55942CDF86042"/>
  </w:style>
  <w:style w:type="paragraph" w:customStyle="1" w:styleId="E7ECB276625E4B00A2738DB86EBD9800">
    <w:name w:val="E7ECB276625E4B00A2738DB86EBD9800"/>
  </w:style>
  <w:style w:type="paragraph" w:customStyle="1" w:styleId="EBF170D8C8024D19BCED611C30B32C7B">
    <w:name w:val="EBF170D8C8024D19BCED611C30B32C7B"/>
  </w:style>
  <w:style w:type="paragraph" w:customStyle="1" w:styleId="2BDF1B7FA1EE48FBA715292CFBE81EC1">
    <w:name w:val="2BDF1B7FA1EE48FBA715292CFBE81EC1"/>
  </w:style>
  <w:style w:type="paragraph" w:customStyle="1" w:styleId="71ECD95D273A49F7A9A2C61FE4078007">
    <w:name w:val="71ECD95D273A49F7A9A2C61FE4078007"/>
  </w:style>
  <w:style w:type="paragraph" w:customStyle="1" w:styleId="FA68EF0FDCF444789DED7526FE8FECC7">
    <w:name w:val="FA68EF0FDCF444789DED7526FE8FECC7"/>
  </w:style>
  <w:style w:type="paragraph" w:customStyle="1" w:styleId="41EA7D59FAD8435E9CE19BAA791255F0">
    <w:name w:val="41EA7D59FAD8435E9CE19BAA791255F0"/>
    <w:rsid w:val="003050AA"/>
  </w:style>
  <w:style w:type="paragraph" w:customStyle="1" w:styleId="A46935CDAF99435BB3922F017F897F26">
    <w:name w:val="A46935CDAF99435BB3922F017F897F26"/>
    <w:rsid w:val="003050AA"/>
  </w:style>
  <w:style w:type="paragraph" w:customStyle="1" w:styleId="847682B6C8FC450482214108434D835C">
    <w:name w:val="847682B6C8FC450482214108434D835C"/>
    <w:rsid w:val="003050AA"/>
  </w:style>
  <w:style w:type="paragraph" w:customStyle="1" w:styleId="A8FFD38DB7454DEFB93B79E7922B1E2C">
    <w:name w:val="A8FFD38DB7454DEFB93B79E7922B1E2C"/>
    <w:rsid w:val="003050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34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In, Michelle</dc:creator>
  <cp:keywords/>
  <dc:description/>
  <cp:lastModifiedBy>In, Michelle</cp:lastModifiedBy>
  <cp:revision>1</cp:revision>
  <dcterms:created xsi:type="dcterms:W3CDTF">2019-06-29T23:47:00Z</dcterms:created>
  <dcterms:modified xsi:type="dcterms:W3CDTF">2019-06-30T00:21:00Z</dcterms:modified>
  <cp:category/>
</cp:coreProperties>
</file>